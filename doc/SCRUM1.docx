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B0" w:rsidRDefault="000A3349">
      <w:r>
        <w:t>SCRUM #1</w:t>
      </w:r>
    </w:p>
    <w:p w:rsidR="000A3349" w:rsidRDefault="000A3349">
      <w:r>
        <w:t>Antoine</w:t>
      </w:r>
    </w:p>
    <w:p w:rsidR="000A3349" w:rsidRDefault="000A3349" w:rsidP="000A3349">
      <w:pPr>
        <w:ind w:firstLine="708"/>
      </w:pPr>
      <w:r>
        <w:t>= fait : squelette joueur</w:t>
      </w:r>
    </w:p>
    <w:p w:rsidR="000A3349" w:rsidRDefault="000A3349" w:rsidP="000A3349">
      <w:pPr>
        <w:ind w:firstLine="708"/>
      </w:pPr>
      <w:r>
        <w:t>-A faire : fonctions diverses</w:t>
      </w:r>
    </w:p>
    <w:p w:rsidR="000A3349" w:rsidRDefault="000A3349" w:rsidP="000A3349">
      <w:pPr>
        <w:ind w:firstLine="708"/>
      </w:pPr>
      <w:bookmarkStart w:id="0" w:name="_GoBack"/>
      <w:bookmarkEnd w:id="0"/>
      <w:r>
        <w:t>-problèmes : pas encore</w:t>
      </w:r>
    </w:p>
    <w:p w:rsidR="000A3349" w:rsidRDefault="000A3349"/>
    <w:p w:rsidR="000A3349" w:rsidRDefault="000A3349">
      <w:r>
        <w:t xml:space="preserve">Arnaud : -transposer des </w:t>
      </w:r>
      <w:proofErr w:type="gramStart"/>
      <w:r>
        <w:t>fonction</w:t>
      </w:r>
      <w:proofErr w:type="gramEnd"/>
      <w:r>
        <w:t xml:space="preserve"> de la vue dans le contrôleur</w:t>
      </w:r>
    </w:p>
    <w:p w:rsidR="000A3349" w:rsidRDefault="000A3349">
      <w:r>
        <w:tab/>
        <w:t>-</w:t>
      </w:r>
      <w:proofErr w:type="spellStart"/>
      <w:r>
        <w:t>controler</w:t>
      </w:r>
      <w:proofErr w:type="spellEnd"/>
      <w:r>
        <w:t xml:space="preserve"> ça</w:t>
      </w:r>
    </w:p>
    <w:p w:rsidR="000A3349" w:rsidRDefault="000A3349">
      <w:r>
        <w:tab/>
        <w:t xml:space="preserve">-passage de </w:t>
      </w:r>
      <w:proofErr w:type="spellStart"/>
      <w:r>
        <w:t>parametre</w:t>
      </w:r>
      <w:proofErr w:type="spellEnd"/>
      <w:r>
        <w:t xml:space="preserve"> dans un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</w:p>
    <w:p w:rsidR="000A3349" w:rsidRDefault="000A3349">
      <w:r>
        <w:t>Laurence :-class unit</w:t>
      </w:r>
    </w:p>
    <w:p w:rsidR="000A3349" w:rsidRDefault="000A3349">
      <w:r>
        <w:tab/>
        <w:t>-</w:t>
      </w:r>
      <w:proofErr w:type="spellStart"/>
      <w:r>
        <w:t>pathfinder</w:t>
      </w:r>
      <w:proofErr w:type="spellEnd"/>
    </w:p>
    <w:p w:rsidR="000A3349" w:rsidRDefault="000A3349">
      <w:r>
        <w:tab/>
        <w:t>-pas encore</w:t>
      </w:r>
    </w:p>
    <w:p w:rsidR="000A3349" w:rsidRDefault="000A3349">
      <w:r>
        <w:t>Alex : -bâtiments, afficher les objets</w:t>
      </w:r>
    </w:p>
    <w:p w:rsidR="000A3349" w:rsidRDefault="000A3349">
      <w:r>
        <w:tab/>
        <w:t>-finir serveur</w:t>
      </w:r>
    </w:p>
    <w:p w:rsidR="000A3349" w:rsidRDefault="000A3349">
      <w:r>
        <w:tab/>
        <w:t xml:space="preserve">-effacement des </w:t>
      </w:r>
      <w:proofErr w:type="spellStart"/>
      <w:r>
        <w:t>events</w:t>
      </w:r>
      <w:proofErr w:type="spellEnd"/>
      <w:r>
        <w:t xml:space="preserve"> dans la queue principal, organisation,</w:t>
      </w:r>
    </w:p>
    <w:p w:rsidR="000A3349" w:rsidRDefault="000A3349"/>
    <w:p w:rsidR="000A3349" w:rsidRDefault="000A3349">
      <w:r>
        <w:t xml:space="preserve">Francis : -3 config </w:t>
      </w:r>
      <w:proofErr w:type="gramStart"/>
      <w:r>
        <w:t>files</w:t>
      </w:r>
      <w:proofErr w:type="gramEnd"/>
    </w:p>
    <w:p w:rsidR="000A3349" w:rsidRDefault="000A3349" w:rsidP="000A3349">
      <w:pPr>
        <w:pStyle w:val="Paragraphedeliste"/>
      </w:pPr>
      <w:r>
        <w:t>-</w:t>
      </w:r>
      <w:proofErr w:type="spellStart"/>
      <w:r>
        <w:t>gosser</w:t>
      </w:r>
      <w:proofErr w:type="spellEnd"/>
      <w:r>
        <w:t xml:space="preserve"> avec les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</w:p>
    <w:p w:rsidR="000A3349" w:rsidRDefault="000A3349"/>
    <w:p w:rsidR="000A3349" w:rsidRDefault="000A3349">
      <w:r>
        <w:t xml:space="preserve">Xavier : - squelette </w:t>
      </w:r>
      <w:proofErr w:type="spellStart"/>
      <w:r>
        <w:t>modele</w:t>
      </w:r>
      <w:proofErr w:type="spellEnd"/>
      <w:r>
        <w:t xml:space="preserve"> /</w:t>
      </w:r>
      <w:proofErr w:type="spellStart"/>
      <w:r>
        <w:t>controleur</w:t>
      </w:r>
      <w:proofErr w:type="spellEnd"/>
    </w:p>
    <w:p w:rsidR="000A3349" w:rsidRDefault="000A3349">
      <w:r>
        <w:tab/>
        <w:t xml:space="preserve">-continuer plus les fonctions qui </w:t>
      </w:r>
      <w:proofErr w:type="gramStart"/>
      <w:r>
        <w:t>linke</w:t>
      </w:r>
      <w:proofErr w:type="gramEnd"/>
      <w:r>
        <w:t xml:space="preserve"> les deux </w:t>
      </w:r>
    </w:p>
    <w:p w:rsidR="000A3349" w:rsidRDefault="000A3349">
      <w:r>
        <w:tab/>
        <w:t>-non</w:t>
      </w:r>
    </w:p>
    <w:sectPr w:rsidR="000A33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C4342"/>
    <w:multiLevelType w:val="hybridMultilevel"/>
    <w:tmpl w:val="76C039CA"/>
    <w:lvl w:ilvl="0" w:tplc="EA0A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49"/>
    <w:rsid w:val="000A3349"/>
    <w:rsid w:val="00772AA8"/>
    <w:rsid w:val="0085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F264C-78D0-46DB-927A-561C0815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230F74C.dotm</Template>
  <TotalTime>8</TotalTime>
  <Pages>1</Pages>
  <Words>83</Words>
  <Characters>460</Characters>
  <Application>Microsoft Office Word</Application>
  <DocSecurity>0</DocSecurity>
  <Lines>3</Lines>
  <Paragraphs>1</Paragraphs>
  <ScaleCrop>false</ScaleCrop>
  <Company>Cégep du Vieux Montréal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Delbast Antoine</dc:creator>
  <cp:keywords/>
  <dc:description/>
  <cp:lastModifiedBy>Delbast Antoine</cp:lastModifiedBy>
  <cp:revision>1</cp:revision>
  <dcterms:created xsi:type="dcterms:W3CDTF">2014-09-30T21:55:00Z</dcterms:created>
  <dcterms:modified xsi:type="dcterms:W3CDTF">2014-09-30T22:03:00Z</dcterms:modified>
</cp:coreProperties>
</file>