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6B0" w:rsidRDefault="00022446">
      <w:r>
        <w:t xml:space="preserve">SCRUM 2 – </w:t>
      </w:r>
    </w:p>
    <w:p w:rsidR="00022446" w:rsidRDefault="00022446"/>
    <w:p w:rsidR="00022446" w:rsidRDefault="00022446">
      <w:r>
        <w:t>Xavier </w:t>
      </w:r>
      <w:proofErr w:type="gramStart"/>
      <w:r>
        <w:t>:  -</w:t>
      </w:r>
      <w:proofErr w:type="gramEnd"/>
      <w:r>
        <w:t xml:space="preserve">modèle + config </w:t>
      </w:r>
      <w:proofErr w:type="spellStart"/>
      <w:r>
        <w:t>parser</w:t>
      </w:r>
      <w:proofErr w:type="spellEnd"/>
      <w:r>
        <w:t xml:space="preserve"> pour </w:t>
      </w:r>
      <w:proofErr w:type="spellStart"/>
      <w:r>
        <w:t>units</w:t>
      </w:r>
      <w:proofErr w:type="spellEnd"/>
      <w:r>
        <w:t xml:space="preserve"> et bâtiments</w:t>
      </w:r>
    </w:p>
    <w:p w:rsidR="00022446" w:rsidRDefault="00022446"/>
    <w:p w:rsidR="00022446" w:rsidRDefault="00022446">
      <w:proofErr w:type="spellStart"/>
      <w:r>
        <w:t>Prob</w:t>
      </w:r>
      <w:proofErr w:type="spellEnd"/>
      <w:r>
        <w:t> : non</w:t>
      </w:r>
    </w:p>
    <w:p w:rsidR="00022446" w:rsidRDefault="00022446">
      <w:r>
        <w:t xml:space="preserve">A finir : dictionnaire du </w:t>
      </w:r>
      <w:proofErr w:type="spellStart"/>
      <w:r>
        <w:t>batiments</w:t>
      </w:r>
      <w:proofErr w:type="spellEnd"/>
    </w:p>
    <w:p w:rsidR="00022446" w:rsidRDefault="00022446">
      <w:r>
        <w:t>Francis </w:t>
      </w:r>
      <w:proofErr w:type="gramStart"/>
      <w:r>
        <w:t xml:space="preserve">: </w:t>
      </w:r>
      <w:r>
        <w:t xml:space="preserve"> -</w:t>
      </w:r>
      <w:proofErr w:type="gramEnd"/>
      <w:r>
        <w:t xml:space="preserve">modèle + config </w:t>
      </w:r>
      <w:proofErr w:type="spellStart"/>
      <w:r>
        <w:t>parser</w:t>
      </w:r>
      <w:proofErr w:type="spellEnd"/>
      <w:r>
        <w:t xml:space="preserve"> pour </w:t>
      </w:r>
      <w:proofErr w:type="spellStart"/>
      <w:r>
        <w:t>units</w:t>
      </w:r>
      <w:proofErr w:type="spellEnd"/>
      <w:r>
        <w:t xml:space="preserve"> et bâtiments</w:t>
      </w:r>
      <w:r>
        <w:t xml:space="preserve"> + dans joueur créer </w:t>
      </w:r>
      <w:proofErr w:type="spellStart"/>
      <w:r>
        <w:t>batiment</w:t>
      </w:r>
      <w:proofErr w:type="spellEnd"/>
      <w:r>
        <w:t xml:space="preserve"> et un peu de ménage dans joueur+ assez de ressources</w:t>
      </w:r>
    </w:p>
    <w:p w:rsidR="00022446" w:rsidRDefault="00022446">
      <w:r>
        <w:t xml:space="preserve">A faire : continuer de </w:t>
      </w:r>
      <w:proofErr w:type="spellStart"/>
      <w:r>
        <w:t>gosser</w:t>
      </w:r>
      <w:proofErr w:type="spellEnd"/>
      <w:r>
        <w:t xml:space="preserve"> dans joueur, rendre le jeu fonctionnel</w:t>
      </w:r>
    </w:p>
    <w:p w:rsidR="00022446" w:rsidRDefault="00022446">
      <w:r>
        <w:t xml:space="preserve">Laurence : fonction gestion = </w:t>
      </w:r>
      <w:proofErr w:type="spellStart"/>
      <w:r>
        <w:t>patchage</w:t>
      </w:r>
      <w:proofErr w:type="spellEnd"/>
    </w:p>
    <w:p w:rsidR="00022446" w:rsidRDefault="00022446">
      <w:r>
        <w:tab/>
        <w:t xml:space="preserve">   -</w:t>
      </w:r>
      <w:proofErr w:type="spellStart"/>
      <w:r>
        <w:t>implementer</w:t>
      </w:r>
      <w:proofErr w:type="spellEnd"/>
      <w:r>
        <w:t xml:space="preserve"> le </w:t>
      </w:r>
      <w:proofErr w:type="spellStart"/>
      <w:r>
        <w:t>dplacement</w:t>
      </w:r>
      <w:proofErr w:type="spellEnd"/>
    </w:p>
    <w:p w:rsidR="00022446" w:rsidRDefault="00022446">
      <w:r>
        <w:t>-</w:t>
      </w:r>
      <w:proofErr w:type="spellStart"/>
      <w:r>
        <w:t>implementerpathfinder</w:t>
      </w:r>
      <w:proofErr w:type="spellEnd"/>
    </w:p>
    <w:p w:rsidR="00022446" w:rsidRDefault="00022446">
      <w:r>
        <w:t>Finir gestion</w:t>
      </w:r>
    </w:p>
    <w:p w:rsidR="00022446" w:rsidRDefault="00022446"/>
    <w:p w:rsidR="00022446" w:rsidRDefault="00022446">
      <w:r>
        <w:t xml:space="preserve">Arnaud : </w:t>
      </w:r>
      <w:proofErr w:type="spellStart"/>
      <w:r>
        <w:t>selection</w:t>
      </w:r>
      <w:proofErr w:type="spellEnd"/>
      <w:r>
        <w:t xml:space="preserve"> au niveau graphique, affichage des </w:t>
      </w:r>
      <w:proofErr w:type="spellStart"/>
      <w:r>
        <w:t>sprites</w:t>
      </w:r>
      <w:proofErr w:type="spellEnd"/>
      <w:r>
        <w:t xml:space="preserve"> sur la surface de jeu</w:t>
      </w:r>
    </w:p>
    <w:p w:rsidR="00022446" w:rsidRDefault="00022446"/>
    <w:p w:rsidR="00022446" w:rsidRDefault="00022446">
      <w:r>
        <w:t xml:space="preserve">A faire : animation des </w:t>
      </w:r>
      <w:proofErr w:type="spellStart"/>
      <w:r>
        <w:t>sprite</w:t>
      </w:r>
      <w:proofErr w:type="spellEnd"/>
    </w:p>
    <w:p w:rsidR="00022446" w:rsidRDefault="00022446">
      <w:r>
        <w:t xml:space="preserve">Alex : fonctions </w:t>
      </w:r>
      <w:proofErr w:type="gramStart"/>
      <w:r>
        <w:t>attaquer</w:t>
      </w:r>
      <w:proofErr w:type="gramEnd"/>
      <w:r>
        <w:t>, gérer les combat</w:t>
      </w:r>
    </w:p>
    <w:p w:rsidR="00022446" w:rsidRDefault="00022446">
      <w:r>
        <w:t xml:space="preserve">A finir : arranger le serveur avec </w:t>
      </w:r>
      <w:proofErr w:type="spellStart"/>
      <w:r>
        <w:t>xavier</w:t>
      </w:r>
      <w:proofErr w:type="spellEnd"/>
    </w:p>
    <w:p w:rsidR="00022446" w:rsidRDefault="00022446"/>
    <w:p w:rsidR="00022446" w:rsidRDefault="00022446">
      <w:r>
        <w:t xml:space="preserve">Antoine : joueur, </w:t>
      </w:r>
      <w:proofErr w:type="spellStart"/>
      <w:r>
        <w:t>modele</w:t>
      </w:r>
      <w:proofErr w:type="spellEnd"/>
      <w:r>
        <w:t xml:space="preserve"> (</w:t>
      </w:r>
      <w:proofErr w:type="spellStart"/>
      <w:r>
        <w:t>tick</w:t>
      </w:r>
      <w:proofErr w:type="spellEnd"/>
      <w:r>
        <w:t>)</w:t>
      </w:r>
    </w:p>
    <w:p w:rsidR="00022446" w:rsidRDefault="00022446">
      <w:r>
        <w:t>Arranger :</w:t>
      </w:r>
      <w:bookmarkStart w:id="0" w:name="_GoBack"/>
      <w:bookmarkEnd w:id="0"/>
      <w:r>
        <w:t xml:space="preserve"> joueur, </w:t>
      </w:r>
      <w:proofErr w:type="spellStart"/>
      <w:r>
        <w:t>gosser</w:t>
      </w:r>
      <w:proofErr w:type="spellEnd"/>
      <w:r>
        <w:t xml:space="preserve"> des boutons</w:t>
      </w:r>
    </w:p>
    <w:p w:rsidR="00022446" w:rsidRDefault="00022446"/>
    <w:sectPr w:rsidR="000224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46"/>
    <w:rsid w:val="00022446"/>
    <w:rsid w:val="00772AA8"/>
    <w:rsid w:val="0085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A63EF-7813-4F4A-ACD7-6E7C5D0D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1E5D6D43.dotm</Template>
  <TotalTime>10</TotalTime>
  <Pages>1</Pages>
  <Words>109</Words>
  <Characters>601</Characters>
  <Application>Microsoft Office Word</Application>
  <DocSecurity>0</DocSecurity>
  <Lines>5</Lines>
  <Paragraphs>1</Paragraphs>
  <ScaleCrop>false</ScaleCrop>
  <Company>Cégep du Vieux Montréal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Delbast Antoine</dc:creator>
  <cp:keywords/>
  <dc:description/>
  <cp:lastModifiedBy>Delbast Antoine</cp:lastModifiedBy>
  <cp:revision>1</cp:revision>
  <dcterms:created xsi:type="dcterms:W3CDTF">2014-10-07T21:53:00Z</dcterms:created>
  <dcterms:modified xsi:type="dcterms:W3CDTF">2014-10-07T22:03:00Z</dcterms:modified>
</cp:coreProperties>
</file>