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FDC" w:rsidRDefault="005C6F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AF3FDF" w:rsidP="0088317F">
            <w:proofErr w:type="spellStart"/>
            <w:r>
              <w:t>Tileset</w:t>
            </w:r>
            <w:proofErr w:type="spellEnd"/>
          </w:p>
          <w:p w:rsidR="0019513E" w:rsidRDefault="00AF3FDF" w:rsidP="0088317F">
            <w:r>
              <w:t>Arnaud</w:t>
            </w:r>
          </w:p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/>
        </w:tc>
        <w:tc>
          <w:tcPr>
            <w:tcW w:w="4948" w:type="dxa"/>
            <w:vMerge w:val="restart"/>
          </w:tcPr>
          <w:p w:rsidR="0032488A" w:rsidRDefault="00AF3FDF" w:rsidP="0088317F">
            <w:proofErr w:type="spellStart"/>
            <w:r>
              <w:t>Map</w:t>
            </w:r>
            <w:proofErr w:type="spellEnd"/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p w:rsidR="0091340C" w:rsidRDefault="005F4425" w:rsidP="0091340C">
            <w:r>
              <w:t xml:space="preserve"> </w:t>
            </w:r>
          </w:p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937D7C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Variables :</w:t>
                  </w:r>
                </w:p>
                <w:p w:rsidR="00AF3FDF" w:rsidRPr="00937D7C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TilesetImage</w:t>
                  </w:r>
                  <w:proofErr w:type="spellEnd"/>
                </w:p>
                <w:p w:rsidR="00AF3FDF" w:rsidRPr="00937D7C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Tilewidth</w:t>
                  </w:r>
                  <w:proofErr w:type="spellEnd"/>
                </w:p>
                <w:p w:rsidR="00AF3FDF" w:rsidRPr="00937D7C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TileHeight</w:t>
                  </w:r>
                  <w:proofErr w:type="spellEnd"/>
                </w:p>
                <w:p w:rsidR="00AF3FDF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937D7C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Tileset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(tableau)</w:t>
                  </w:r>
                </w:p>
                <w:p w:rsidR="00AF3FDF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Fonction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:</w:t>
                  </w:r>
                </w:p>
                <w:p w:rsidR="00AF3FDF" w:rsidRPr="00AF3FDF" w:rsidRDefault="00AF3FDF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generateTileset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()</w:t>
                  </w: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64D95" w:rsidRPr="0067054E" w:rsidRDefault="00064D95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67054E" w:rsidRDefault="0067054E" w:rsidP="0091340C"/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724"/>
      </w:tblGrid>
      <w:tr w:rsidR="00DA28C4" w:rsidTr="0088317F">
        <w:trPr>
          <w:trHeight w:val="1344"/>
        </w:trPr>
        <w:tc>
          <w:tcPr>
            <w:tcW w:w="4948" w:type="dxa"/>
          </w:tcPr>
          <w:p w:rsidR="0019513E" w:rsidRDefault="00AF3FDF" w:rsidP="0032488A">
            <w:proofErr w:type="spellStart"/>
            <w:r>
              <w:t>Tile</w:t>
            </w:r>
            <w:proofErr w:type="spellEnd"/>
          </w:p>
          <w:p w:rsidR="00AF3FDF" w:rsidRDefault="00AF3FDF" w:rsidP="0032488A">
            <w:r>
              <w:t>Arnaud</w:t>
            </w:r>
          </w:p>
        </w:tc>
        <w:tc>
          <w:tcPr>
            <w:tcW w:w="4948" w:type="dxa"/>
            <w:vMerge w:val="restart"/>
          </w:tcPr>
          <w:p w:rsidR="008E5109" w:rsidRDefault="00BA438A" w:rsidP="0088317F">
            <w:proofErr w:type="spellStart"/>
            <w:r>
              <w:t>TileSet</w:t>
            </w:r>
            <w:proofErr w:type="spellEnd"/>
          </w:p>
        </w:tc>
      </w:tr>
      <w:tr w:rsidR="00DA28C4" w:rsidRPr="00AF3FDF" w:rsidTr="0088317F">
        <w:trPr>
          <w:trHeight w:val="1415"/>
        </w:trPr>
        <w:tc>
          <w:tcPr>
            <w:tcW w:w="4948" w:type="dxa"/>
          </w:tcPr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AF3FDF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AF3FDF" w:rsidRDefault="00AF3FDF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 xml:space="preserve">Variables : </w:t>
                  </w:r>
                </w:p>
                <w:p w:rsidR="00AF3FDF" w:rsidRPr="00AF3FDF" w:rsidRDefault="00AF3FDF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-name (String)</w:t>
                  </w:r>
                </w:p>
                <w:p w:rsidR="00AF3FDF" w:rsidRPr="00AF3FDF" w:rsidRDefault="00AF3FDF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isWalkable</w:t>
                  </w:r>
                  <w:proofErr w:type="spellEnd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</w:t>
                  </w:r>
                  <w:proofErr w:type="spellStart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bool</w:t>
                  </w:r>
                  <w:proofErr w:type="spellEnd"/>
                  <w:r w:rsidRPr="00AF3FDF"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</w:p>
                <w:p w:rsidR="00AF3FDF" w:rsidRDefault="00AF3FDF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isFlyable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 xml:space="preserve"> (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bool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</w:p>
                <w:p w:rsidR="00AF3FDF" w:rsidRPr="00AF3FDF" w:rsidRDefault="00AF3FDF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-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img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(</w:t>
                  </w:r>
                  <w:proofErr w:type="spell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png</w:t>
                  </w:r>
                  <w:proofErr w:type="spell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  <w:t>)</w:t>
                  </w:r>
                </w:p>
              </w:tc>
            </w:tr>
            <w:tr w:rsidR="0067054E" w:rsidRPr="00AF3FDF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AF3FDF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67054E" w:rsidRPr="00AF3FDF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AF3FDF" w:rsidRDefault="0067054E" w:rsidP="00CC0A0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67054E" w:rsidRPr="00AF3FDF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AF3FDF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  <w:tr w:rsidR="0067054E" w:rsidRPr="00AF3FDF" w:rsidTr="00CC0A03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7054E" w:rsidRPr="00AF3FDF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n-CA"/>
                    </w:rPr>
                  </w:pPr>
                </w:p>
              </w:tc>
            </w:tr>
          </w:tbl>
          <w:p w:rsidR="0067054E" w:rsidRPr="00AF3FDF" w:rsidRDefault="0067054E" w:rsidP="0088317F">
            <w:pPr>
              <w:rPr>
                <w:lang w:val="en-CA"/>
              </w:rPr>
            </w:pPr>
          </w:p>
        </w:tc>
        <w:tc>
          <w:tcPr>
            <w:tcW w:w="4948" w:type="dxa"/>
            <w:vMerge/>
          </w:tcPr>
          <w:p w:rsidR="00DA28C4" w:rsidRPr="00AF3FDF" w:rsidRDefault="00DA28C4" w:rsidP="0088317F">
            <w:pPr>
              <w:rPr>
                <w:lang w:val="en-CA"/>
              </w:rPr>
            </w:pPr>
          </w:p>
        </w:tc>
      </w:tr>
    </w:tbl>
    <w:p w:rsidR="00DA28C4" w:rsidRPr="00AF3FDF" w:rsidRDefault="00DA28C4" w:rsidP="00DA28C4">
      <w:pPr>
        <w:rPr>
          <w:lang w:val="en-CA"/>
        </w:rPr>
      </w:pPr>
    </w:p>
    <w:p w:rsidR="00DA28C4" w:rsidRPr="00AF3FDF" w:rsidRDefault="00DA28C4">
      <w:pPr>
        <w:rPr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RPr="00AF3FDF" w:rsidTr="0088317F">
        <w:trPr>
          <w:trHeight w:val="1344"/>
        </w:trPr>
        <w:tc>
          <w:tcPr>
            <w:tcW w:w="4948" w:type="dxa"/>
          </w:tcPr>
          <w:p w:rsidR="0019513E" w:rsidRDefault="00723C91" w:rsidP="0032488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Modèle</w:t>
            </w:r>
            <w:proofErr w:type="spellEnd"/>
          </w:p>
          <w:p w:rsidR="00723C91" w:rsidRPr="00AF3FDF" w:rsidRDefault="00723C91" w:rsidP="0032488A">
            <w:pPr>
              <w:rPr>
                <w:lang w:val="en-CA"/>
              </w:rPr>
            </w:pPr>
            <w:r>
              <w:rPr>
                <w:lang w:val="en-CA"/>
              </w:rPr>
              <w:t>Antoine</w:t>
            </w:r>
          </w:p>
        </w:tc>
        <w:tc>
          <w:tcPr>
            <w:tcW w:w="4948" w:type="dxa"/>
            <w:vMerge w:val="restart"/>
          </w:tcPr>
          <w:p w:rsidR="0032488A" w:rsidRDefault="00723C91" w:rsidP="0032488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Contrôleur</w:t>
            </w:r>
            <w:proofErr w:type="spellEnd"/>
          </w:p>
          <w:p w:rsidR="00723C91" w:rsidRPr="00AF3FDF" w:rsidRDefault="00723C91" w:rsidP="0032488A">
            <w:pPr>
              <w:rPr>
                <w:lang w:val="en-CA"/>
              </w:rPr>
            </w:pPr>
          </w:p>
        </w:tc>
      </w:tr>
      <w:tr w:rsidR="00D703BB" w:rsidRPr="00723C91" w:rsidTr="0088317F">
        <w:trPr>
          <w:trHeight w:val="1415"/>
        </w:trPr>
        <w:tc>
          <w:tcPr>
            <w:tcW w:w="4948" w:type="dxa"/>
          </w:tcPr>
          <w:p w:rsidR="00376884" w:rsidRPr="00723C91" w:rsidRDefault="00376884" w:rsidP="00376884"/>
          <w:p w:rsidR="00723C91" w:rsidRPr="00723C91" w:rsidRDefault="00723C91" w:rsidP="00E72825">
            <w:r w:rsidRPr="00723C91">
              <w:t>Variables:</w:t>
            </w:r>
          </w:p>
          <w:p w:rsidR="00723C91" w:rsidRPr="00723C91" w:rsidRDefault="00723C91" w:rsidP="00E72825">
            <w:r w:rsidRPr="00723C91">
              <w:t>-</w:t>
            </w:r>
            <w:proofErr w:type="spellStart"/>
            <w:r w:rsidRPr="00723C91">
              <w:t>listeJoueurs</w:t>
            </w:r>
            <w:proofErr w:type="spellEnd"/>
          </w:p>
          <w:p w:rsidR="00723C91" w:rsidRPr="00723C91" w:rsidRDefault="00723C91" w:rsidP="00E72825">
            <w:r>
              <w:t>-</w:t>
            </w:r>
            <w:proofErr w:type="spellStart"/>
            <w:r>
              <w:t>numéroDeJoueur</w:t>
            </w:r>
            <w:proofErr w:type="spellEnd"/>
          </w:p>
          <w:p w:rsidR="00723C91" w:rsidRPr="00723C91" w:rsidRDefault="00723C91" w:rsidP="00E72825">
            <w:r w:rsidRPr="00723C91">
              <w:t>-</w:t>
            </w:r>
            <w:proofErr w:type="spellStart"/>
            <w:r w:rsidRPr="00723C91">
              <w:t>Map</w:t>
            </w:r>
            <w:proofErr w:type="spellEnd"/>
          </w:p>
          <w:p w:rsidR="00C472C7" w:rsidRDefault="00C472C7" w:rsidP="00E72825"/>
          <w:p w:rsidR="00C472C7" w:rsidRDefault="00C472C7" w:rsidP="00E72825">
            <w:r>
              <w:lastRenderedPageBreak/>
              <w:t>Fonctions :</w:t>
            </w:r>
            <w:r>
              <w:br/>
              <w:t xml:space="preserve">-créer </w:t>
            </w:r>
          </w:p>
          <w:p w:rsidR="0030431A" w:rsidRDefault="0030431A" w:rsidP="00E72825"/>
          <w:p w:rsidR="00723C91" w:rsidRDefault="00723C91" w:rsidP="00E72825"/>
          <w:p w:rsidR="00723C91" w:rsidRPr="00723C91" w:rsidRDefault="00723C91" w:rsidP="00E72825"/>
          <w:p w:rsidR="00723C91" w:rsidRPr="00723C91" w:rsidRDefault="00723C91" w:rsidP="00E72825"/>
          <w:p w:rsidR="00723C91" w:rsidRPr="00723C91" w:rsidRDefault="00723C91" w:rsidP="00E72825"/>
          <w:p w:rsidR="00723C91" w:rsidRPr="00723C91" w:rsidRDefault="00723C91" w:rsidP="00E72825"/>
          <w:p w:rsidR="00723C91" w:rsidRPr="00723C91" w:rsidRDefault="00723C91" w:rsidP="00E72825"/>
        </w:tc>
        <w:tc>
          <w:tcPr>
            <w:tcW w:w="4948" w:type="dxa"/>
            <w:vMerge/>
          </w:tcPr>
          <w:p w:rsidR="00D703BB" w:rsidRPr="00723C91" w:rsidRDefault="00D703BB" w:rsidP="0088317F"/>
        </w:tc>
      </w:tr>
    </w:tbl>
    <w:p w:rsidR="00E74CA2" w:rsidRPr="00723C91" w:rsidRDefault="00E74CA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D35B1D" w:rsidRDefault="0030431A" w:rsidP="00151101">
            <w:r>
              <w:t>Joueur</w:t>
            </w:r>
          </w:p>
          <w:p w:rsidR="0019513E" w:rsidRDefault="0019513E" w:rsidP="00151101"/>
          <w:p w:rsidR="0019513E" w:rsidRDefault="0019513E" w:rsidP="00151101"/>
        </w:tc>
        <w:tc>
          <w:tcPr>
            <w:tcW w:w="4948" w:type="dxa"/>
            <w:vMerge w:val="restart"/>
          </w:tcPr>
          <w:p w:rsidR="00D703BB" w:rsidRDefault="00290073" w:rsidP="0088317F">
            <w:r>
              <w:t>Unité</w:t>
            </w:r>
          </w:p>
          <w:p w:rsidR="00290073" w:rsidRDefault="00290073" w:rsidP="0088317F">
            <w:r>
              <w:t>Bâtiments</w:t>
            </w:r>
          </w:p>
          <w:p w:rsidR="00290073" w:rsidRDefault="00937D7C" w:rsidP="0088317F">
            <w:r>
              <w:t>M</w:t>
            </w:r>
            <w:r w:rsidR="00290073">
              <w:t>odèles</w:t>
            </w:r>
          </w:p>
          <w:p w:rsidR="00937D7C" w:rsidRDefault="00937D7C" w:rsidP="0088317F">
            <w:r>
              <w:t>Bonus</w:t>
            </w:r>
          </w:p>
          <w:p w:rsidR="00A64EBC" w:rsidRDefault="00A64EBC" w:rsidP="0030431A"/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A64EBC" w:rsidRDefault="00A64EBC" w:rsidP="0088317F"/>
          <w:p w:rsidR="00A64EBC" w:rsidRDefault="0030431A" w:rsidP="0088317F">
            <w:r>
              <w:t>-son numéro de joueur</w:t>
            </w:r>
          </w:p>
          <w:p w:rsidR="0030431A" w:rsidRDefault="0030431A" w:rsidP="0088317F">
            <w:r>
              <w:t>-liste d’unité</w:t>
            </w:r>
          </w:p>
          <w:p w:rsidR="0030431A" w:rsidRDefault="0030431A" w:rsidP="0088317F">
            <w:r>
              <w:t>-liste de bâtiments</w:t>
            </w:r>
          </w:p>
          <w:p w:rsidR="00E80658" w:rsidRDefault="006F2F83" w:rsidP="0088317F">
            <w:r>
              <w:t>-</w:t>
            </w:r>
            <w:r w:rsidR="0038749E">
              <w:t xml:space="preserve"> </w:t>
            </w:r>
            <w:r w:rsidR="0038749E">
              <w:t>(</w:t>
            </w:r>
            <w:proofErr w:type="spellStart"/>
            <w:r w:rsidR="0038749E">
              <w:t>obj</w:t>
            </w:r>
            <w:proofErr w:type="spellEnd"/>
            <w:r w:rsidR="0038749E">
              <w:t>)</w:t>
            </w:r>
            <w:r w:rsidR="0038749E">
              <w:t xml:space="preserve"> </w:t>
            </w:r>
            <w:proofErr w:type="spellStart"/>
            <w:r>
              <w:t>mods</w:t>
            </w:r>
            <w:proofErr w:type="spellEnd"/>
            <w:r w:rsidR="0038749E">
              <w:t xml:space="preserve"> </w:t>
            </w:r>
          </w:p>
          <w:p w:rsidR="00E80658" w:rsidRDefault="00E80658" w:rsidP="0088317F">
            <w:r>
              <w:t>-liste de ressources</w:t>
            </w:r>
          </w:p>
          <w:p w:rsidR="00E80658" w:rsidRDefault="00290073" w:rsidP="0088317F">
            <w:r>
              <w:t>-âge dans laquelle il</w:t>
            </w:r>
            <w:r w:rsidR="00E80658">
              <w:t xml:space="preserve"> est rendu</w:t>
            </w:r>
          </w:p>
          <w:p w:rsidR="00864CAB" w:rsidRDefault="00864CAB" w:rsidP="0088317F"/>
          <w:p w:rsidR="00864CAB" w:rsidRDefault="00864CAB" w:rsidP="0088317F"/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19513E" w:rsidRPr="00D41E26" w:rsidRDefault="006F2F83" w:rsidP="009853E3">
            <w:pPr>
              <w:rPr>
                <w:rFonts w:ascii="Times New Roman" w:hAnsi="Times New Roman"/>
              </w:rPr>
            </w:pPr>
            <w:proofErr w:type="spellStart"/>
            <w:r>
              <w:t>Mods</w:t>
            </w:r>
            <w:proofErr w:type="spellEnd"/>
          </w:p>
        </w:tc>
        <w:tc>
          <w:tcPr>
            <w:tcW w:w="4948" w:type="dxa"/>
            <w:vMerge w:val="restart"/>
          </w:tcPr>
          <w:p w:rsidR="00F51E44" w:rsidRDefault="006F2F83" w:rsidP="00290073">
            <w:r>
              <w:t>Joueur</w:t>
            </w:r>
          </w:p>
          <w:p w:rsidR="00937D7C" w:rsidRDefault="00937D7C" w:rsidP="00290073"/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6F2F83" w:rsidRDefault="006F2F83" w:rsidP="009853E3">
            <w:r>
              <w:t>-vie</w:t>
            </w:r>
            <w:r w:rsidR="0038749E">
              <w:t xml:space="preserve"> </w:t>
            </w:r>
            <w:r w:rsidR="0018151A">
              <w:t>infanterie</w:t>
            </w:r>
          </w:p>
          <w:p w:rsidR="0038749E" w:rsidRDefault="0038749E" w:rsidP="009853E3">
            <w:r>
              <w:t>-vie véhicules terrestres</w:t>
            </w:r>
          </w:p>
          <w:p w:rsidR="0038749E" w:rsidRDefault="0038749E" w:rsidP="009853E3">
            <w:r>
              <w:t>-vie aéronefs</w:t>
            </w:r>
          </w:p>
          <w:p w:rsidR="006F2F83" w:rsidRDefault="006F2F83" w:rsidP="009853E3">
            <w:r>
              <w:t>-</w:t>
            </w:r>
            <w:r w:rsidR="00864CAB">
              <w:t>é</w:t>
            </w:r>
            <w:r w:rsidR="0038749E">
              <w:t>nergie</w:t>
            </w:r>
          </w:p>
          <w:p w:rsidR="0038749E" w:rsidRDefault="00864CAB" w:rsidP="009853E3">
            <w:r>
              <w:t>-mé</w:t>
            </w:r>
            <w:r w:rsidR="0038749E">
              <w:t>taux</w:t>
            </w:r>
          </w:p>
          <w:p w:rsidR="0038749E" w:rsidRDefault="0038749E" w:rsidP="009853E3">
            <w:r>
              <w:t>-bouffe</w:t>
            </w:r>
          </w:p>
          <w:p w:rsidR="0038749E" w:rsidRPr="00B952EC" w:rsidRDefault="0038749E" w:rsidP="009853E3"/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C472C7" w:rsidP="009853E3">
            <w:r>
              <w:t>Unités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</w:p>
        </w:tc>
        <w:tc>
          <w:tcPr>
            <w:tcW w:w="4948" w:type="dxa"/>
            <w:vMerge w:val="restart"/>
          </w:tcPr>
          <w:p w:rsidR="00F51E44" w:rsidRDefault="00C472C7" w:rsidP="00C472C7">
            <w:r>
              <w:t>Modèle</w:t>
            </w:r>
          </w:p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C472C7" w:rsidRDefault="00C472C7" w:rsidP="009853E3">
            <w:r>
              <w:t>Variables</w:t>
            </w:r>
            <w:r w:rsidR="00864CAB">
              <w:t> :</w:t>
            </w:r>
          </w:p>
          <w:p w:rsidR="00C472C7" w:rsidRDefault="00C472C7" w:rsidP="009853E3"/>
          <w:p w:rsidR="00C472C7" w:rsidRDefault="00C472C7" w:rsidP="009853E3">
            <w:r>
              <w:t>-position (</w:t>
            </w:r>
            <w:proofErr w:type="spellStart"/>
            <w:r>
              <w:t>x</w:t>
            </w:r>
            <w:proofErr w:type="gramStart"/>
            <w:r>
              <w:t>,y</w:t>
            </w:r>
            <w:proofErr w:type="spellEnd"/>
            <w:proofErr w:type="gramEnd"/>
            <w:r>
              <w:t>)</w:t>
            </w:r>
          </w:p>
          <w:p w:rsidR="00C472C7" w:rsidRDefault="00C472C7" w:rsidP="009853E3">
            <w:r>
              <w:t>-vie</w:t>
            </w:r>
          </w:p>
          <w:p w:rsidR="00C472C7" w:rsidRDefault="00C472C7" w:rsidP="009853E3">
            <w:r>
              <w:t>-force</w:t>
            </w:r>
          </w:p>
          <w:p w:rsidR="00C472C7" w:rsidRDefault="00C472C7" w:rsidP="009853E3">
            <w:r>
              <w:t>-image</w:t>
            </w:r>
          </w:p>
          <w:p w:rsidR="00C472C7" w:rsidRDefault="00C472C7" w:rsidP="009853E3">
            <w:r>
              <w:t xml:space="preserve">-size </w:t>
            </w:r>
          </w:p>
          <w:p w:rsidR="00520641" w:rsidRDefault="00520641" w:rsidP="009853E3"/>
          <w:p w:rsidR="00520641" w:rsidRDefault="00520641" w:rsidP="009853E3">
            <w:proofErr w:type="spellStart"/>
            <w:r>
              <w:t>Temp</w:t>
            </w:r>
            <w:proofErr w:type="spellEnd"/>
          </w:p>
          <w:p w:rsidR="00520641" w:rsidRDefault="00520641" w:rsidP="009853E3">
            <w:r>
              <w:t>-destination</w:t>
            </w:r>
          </w:p>
          <w:p w:rsidR="00520641" w:rsidRDefault="00520641" w:rsidP="009853E3">
            <w:r>
              <w:t>-</w:t>
            </w:r>
            <w:proofErr w:type="spellStart"/>
            <w:proofErr w:type="gramStart"/>
            <w:r w:rsidR="00095682">
              <w:t>path</w:t>
            </w:r>
            <w:proofErr w:type="spellEnd"/>
            <w:r w:rsidR="00095682">
              <w:t>(</w:t>
            </w:r>
            <w:proofErr w:type="gramEnd"/>
            <w:r w:rsidR="00095682">
              <w:t>liste)</w:t>
            </w:r>
          </w:p>
          <w:p w:rsidR="00C472C7" w:rsidRDefault="00C472C7" w:rsidP="009853E3"/>
          <w:p w:rsidR="00C472C7" w:rsidRDefault="00C472C7" w:rsidP="009853E3">
            <w:r>
              <w:t>Fonctions :</w:t>
            </w:r>
          </w:p>
          <w:p w:rsidR="0018151A" w:rsidRDefault="0018151A" w:rsidP="009853E3">
            <w:r>
              <w:lastRenderedPageBreak/>
              <w:t>-détruire unité</w:t>
            </w:r>
          </w:p>
          <w:p w:rsidR="00C472C7" w:rsidRDefault="00C472C7" w:rsidP="009853E3"/>
          <w:p w:rsidR="00C472C7" w:rsidRDefault="00C472C7" w:rsidP="009853E3">
            <w:r>
              <w:t>-</w:t>
            </w:r>
            <w:proofErr w:type="gramStart"/>
            <w:r>
              <w:t>bouger()</w:t>
            </w:r>
            <w:proofErr w:type="gramEnd"/>
          </w:p>
          <w:p w:rsidR="00C472C7" w:rsidRDefault="00C472C7" w:rsidP="009853E3">
            <w:r>
              <w:t>-</w:t>
            </w:r>
            <w:proofErr w:type="gramStart"/>
            <w:r>
              <w:t>attaquer()</w:t>
            </w:r>
            <w:proofErr w:type="gramEnd"/>
          </w:p>
          <w:p w:rsidR="00C472C7" w:rsidRDefault="00864CAB" w:rsidP="009853E3">
            <w:r>
              <w:t>-</w:t>
            </w:r>
            <w:proofErr w:type="spellStart"/>
            <w:proofErr w:type="gramStart"/>
            <w:r>
              <w:t>calculerPath</w:t>
            </w:r>
            <w:proofErr w:type="spellEnd"/>
            <w:r>
              <w:t>()</w:t>
            </w:r>
            <w:proofErr w:type="gramEnd"/>
          </w:p>
          <w:p w:rsidR="00C472C7" w:rsidRDefault="00C472C7" w:rsidP="009853E3"/>
          <w:p w:rsidR="00C472C7" w:rsidRDefault="00C472C7" w:rsidP="009853E3"/>
          <w:p w:rsidR="00C472C7" w:rsidRDefault="00C472C7" w:rsidP="009853E3"/>
          <w:p w:rsidR="00C472C7" w:rsidRDefault="00C472C7" w:rsidP="009853E3"/>
          <w:p w:rsidR="00C472C7" w:rsidRDefault="00C472C7" w:rsidP="009853E3"/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F51E44" w:rsidRDefault="00F51E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AD0F77" w:rsidTr="009853E3">
        <w:trPr>
          <w:trHeight w:val="1344"/>
        </w:trPr>
        <w:tc>
          <w:tcPr>
            <w:tcW w:w="4948" w:type="dxa"/>
          </w:tcPr>
          <w:p w:rsidR="00AD0F77" w:rsidRDefault="00AD0F77" w:rsidP="009853E3">
            <w:r>
              <w:t>Vue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</w:t>
            </w:r>
            <w:proofErr w:type="spellStart"/>
            <w:r>
              <w:t>Dragomir</w:t>
            </w:r>
            <w:proofErr w:type="spellEnd"/>
          </w:p>
        </w:tc>
        <w:tc>
          <w:tcPr>
            <w:tcW w:w="4948" w:type="dxa"/>
            <w:vMerge w:val="restart"/>
          </w:tcPr>
          <w:p w:rsidR="00AD0F77" w:rsidRDefault="00AD0F77" w:rsidP="00AD0F77">
            <w:r>
              <w:t>-contrôleur</w:t>
            </w:r>
          </w:p>
          <w:p w:rsidR="0019513E" w:rsidRDefault="0019513E" w:rsidP="00AD0F77"/>
          <w:p w:rsidR="0019513E" w:rsidRDefault="0019513E" w:rsidP="00AD0F77"/>
        </w:tc>
      </w:tr>
      <w:tr w:rsidR="00AD0F77" w:rsidTr="009853E3">
        <w:trPr>
          <w:trHeight w:val="1415"/>
        </w:trPr>
        <w:tc>
          <w:tcPr>
            <w:tcW w:w="4948" w:type="dxa"/>
          </w:tcPr>
          <w:p w:rsidR="00AD0F77" w:rsidRDefault="00AD0F77" w:rsidP="00AD0F77">
            <w:r>
              <w:t>-Affiche le jeu</w:t>
            </w:r>
          </w:p>
          <w:p w:rsidR="00AD0F77" w:rsidRDefault="00AD0F77" w:rsidP="00AD0F77">
            <w:r>
              <w:t>-prends les inputs</w:t>
            </w:r>
            <w:bookmarkStart w:id="0" w:name="_GoBack"/>
            <w:bookmarkEnd w:id="0"/>
          </w:p>
          <w:p w:rsidR="00376884" w:rsidRDefault="00376884" w:rsidP="00376884"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-Affiche les informations d'une planète selon le niveau d'intelligence </w:t>
            </w:r>
            <w:r>
              <w:t xml:space="preserve"> </w:t>
            </w:r>
          </w:p>
          <w:p w:rsidR="005A093B" w:rsidRDefault="005A093B" w:rsidP="005A093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5A093B" w:rsidRDefault="005A093B" w:rsidP="00376884"/>
          <w:p w:rsidR="00AD0F77" w:rsidRDefault="00AD0F77" w:rsidP="00AD0F77"/>
        </w:tc>
        <w:tc>
          <w:tcPr>
            <w:tcW w:w="4948" w:type="dxa"/>
            <w:vMerge/>
          </w:tcPr>
          <w:p w:rsidR="00AD0F77" w:rsidRDefault="00AD0F77" w:rsidP="009853E3"/>
        </w:tc>
      </w:tr>
    </w:tbl>
    <w:p w:rsidR="00AD0F77" w:rsidRDefault="00AD0F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5"/>
        <w:gridCol w:w="4867"/>
      </w:tblGrid>
      <w:tr w:rsidR="00EB1E70" w:rsidTr="009853E3">
        <w:trPr>
          <w:trHeight w:val="1344"/>
        </w:trPr>
        <w:tc>
          <w:tcPr>
            <w:tcW w:w="4948" w:type="dxa"/>
          </w:tcPr>
          <w:p w:rsidR="00EB1E70" w:rsidRDefault="00EB1E70" w:rsidP="009853E3">
            <w:r>
              <w:t>Contrôleur</w:t>
            </w: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-Antoine</w:t>
            </w:r>
          </w:p>
        </w:tc>
        <w:tc>
          <w:tcPr>
            <w:tcW w:w="4948" w:type="dxa"/>
            <w:vMerge w:val="restart"/>
          </w:tcPr>
          <w:p w:rsidR="00EB1E70" w:rsidRDefault="00EB1E70" w:rsidP="00EB1E70">
            <w:r>
              <w:t>-Modèle</w:t>
            </w:r>
          </w:p>
          <w:p w:rsidR="00EB1E70" w:rsidRDefault="00EB1E70" w:rsidP="00EB1E70">
            <w:r>
              <w:t>-Vue</w:t>
            </w:r>
          </w:p>
          <w:p w:rsidR="0019513E" w:rsidRDefault="0019513E" w:rsidP="00EB1E70"/>
        </w:tc>
      </w:tr>
      <w:tr w:rsidR="00EB1E70" w:rsidTr="009853E3">
        <w:trPr>
          <w:trHeight w:val="1415"/>
        </w:trPr>
        <w:tc>
          <w:tcPr>
            <w:tcW w:w="4948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Calcul de l'avancement des années par incrémentation de 0.1</w:t>
                  </w:r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-vérification si la partie est terminée</w:t>
                  </w:r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-on redonne le tour au joueur</w:t>
                  </w:r>
                </w:p>
                <w:p w:rsidR="005A093B" w:rsidRPr="0067054E" w:rsidRDefault="005A093B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B1E70" w:rsidRDefault="00EB1E70" w:rsidP="00EB1E70"/>
        </w:tc>
        <w:tc>
          <w:tcPr>
            <w:tcW w:w="4948" w:type="dxa"/>
            <w:vMerge/>
          </w:tcPr>
          <w:p w:rsidR="00EB1E70" w:rsidRDefault="00EB1E70" w:rsidP="009853E3"/>
        </w:tc>
      </w:tr>
    </w:tbl>
    <w:p w:rsidR="00EB1E70" w:rsidRDefault="00EB1E70"/>
    <w:p w:rsidR="005C73AF" w:rsidRDefault="005C73AF"/>
    <w:p w:rsidR="005C73AF" w:rsidRDefault="005C73AF"/>
    <w:p w:rsidR="005C73AF" w:rsidRDefault="005C73AF"/>
    <w:p w:rsidR="005C73AF" w:rsidRDefault="005C73AF">
      <w:r>
        <w:t>Fonctionnalités en ordre d'importance :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Démarrage du jeu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Affichage Jeu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Préparation Flottes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Envoie Flottes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Exécution du tour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Vérification Fin Partie</w:t>
      </w:r>
    </w:p>
    <w:p w:rsidR="005C73AF" w:rsidRDefault="00FF03A4" w:rsidP="000414C7">
      <w:pPr>
        <w:pStyle w:val="Paragraphedeliste"/>
        <w:numPr>
          <w:ilvl w:val="0"/>
          <w:numId w:val="3"/>
        </w:numPr>
      </w:pPr>
      <w:r>
        <w:t>Intelligence Artificielle</w:t>
      </w:r>
    </w:p>
    <w:sectPr w:rsidR="005C73A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54E7"/>
    <w:multiLevelType w:val="hybridMultilevel"/>
    <w:tmpl w:val="C0DC69D6"/>
    <w:lvl w:ilvl="0" w:tplc="58EE0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66E47"/>
    <w:multiLevelType w:val="hybridMultilevel"/>
    <w:tmpl w:val="191E1C1A"/>
    <w:lvl w:ilvl="0" w:tplc="025CF71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C3176"/>
    <w:multiLevelType w:val="hybridMultilevel"/>
    <w:tmpl w:val="94B0B046"/>
    <w:lvl w:ilvl="0" w:tplc="D1880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C4"/>
    <w:rsid w:val="000414C7"/>
    <w:rsid w:val="00064D95"/>
    <w:rsid w:val="00080383"/>
    <w:rsid w:val="00083D11"/>
    <w:rsid w:val="00085D29"/>
    <w:rsid w:val="00095682"/>
    <w:rsid w:val="000A0466"/>
    <w:rsid w:val="000A071C"/>
    <w:rsid w:val="0011301F"/>
    <w:rsid w:val="00151101"/>
    <w:rsid w:val="0018151A"/>
    <w:rsid w:val="0019513E"/>
    <w:rsid w:val="0022729D"/>
    <w:rsid w:val="00290073"/>
    <w:rsid w:val="00304313"/>
    <w:rsid w:val="0030431A"/>
    <w:rsid w:val="0032488A"/>
    <w:rsid w:val="00332365"/>
    <w:rsid w:val="00376884"/>
    <w:rsid w:val="0038749E"/>
    <w:rsid w:val="003A7C4B"/>
    <w:rsid w:val="00435713"/>
    <w:rsid w:val="004A7618"/>
    <w:rsid w:val="00520641"/>
    <w:rsid w:val="005A093B"/>
    <w:rsid w:val="005A7351"/>
    <w:rsid w:val="005C6FDC"/>
    <w:rsid w:val="005C73AF"/>
    <w:rsid w:val="005F4425"/>
    <w:rsid w:val="00601A96"/>
    <w:rsid w:val="00616C50"/>
    <w:rsid w:val="006174F4"/>
    <w:rsid w:val="0065314C"/>
    <w:rsid w:val="0067054E"/>
    <w:rsid w:val="006F2F83"/>
    <w:rsid w:val="00723C91"/>
    <w:rsid w:val="00754ED6"/>
    <w:rsid w:val="007E7B34"/>
    <w:rsid w:val="008458CE"/>
    <w:rsid w:val="00864CAB"/>
    <w:rsid w:val="008C01DA"/>
    <w:rsid w:val="008C100D"/>
    <w:rsid w:val="008E5109"/>
    <w:rsid w:val="0091340C"/>
    <w:rsid w:val="00937D7C"/>
    <w:rsid w:val="00983AEA"/>
    <w:rsid w:val="009B6A62"/>
    <w:rsid w:val="00A64EBC"/>
    <w:rsid w:val="00A672B6"/>
    <w:rsid w:val="00AD0F77"/>
    <w:rsid w:val="00AF3FDF"/>
    <w:rsid w:val="00B31E8D"/>
    <w:rsid w:val="00B374B0"/>
    <w:rsid w:val="00B42677"/>
    <w:rsid w:val="00B952EC"/>
    <w:rsid w:val="00BA438A"/>
    <w:rsid w:val="00C06E36"/>
    <w:rsid w:val="00C472C7"/>
    <w:rsid w:val="00CC0A03"/>
    <w:rsid w:val="00D35B1D"/>
    <w:rsid w:val="00D41E26"/>
    <w:rsid w:val="00D56934"/>
    <w:rsid w:val="00D703BB"/>
    <w:rsid w:val="00DA28C4"/>
    <w:rsid w:val="00E0249E"/>
    <w:rsid w:val="00E34D98"/>
    <w:rsid w:val="00E44346"/>
    <w:rsid w:val="00E72825"/>
    <w:rsid w:val="00E74CA2"/>
    <w:rsid w:val="00E80658"/>
    <w:rsid w:val="00EB1E70"/>
    <w:rsid w:val="00F41609"/>
    <w:rsid w:val="00F51E44"/>
    <w:rsid w:val="00F624C2"/>
    <w:rsid w:val="00F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5EDC1-6370-4BA2-AAD7-03E6215A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E794F3B5</Template>
  <TotalTime>150</TotalTime>
  <Pages>3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Delbast Antoine</cp:lastModifiedBy>
  <cp:revision>20</cp:revision>
  <dcterms:created xsi:type="dcterms:W3CDTF">2014-09-09T20:05:00Z</dcterms:created>
  <dcterms:modified xsi:type="dcterms:W3CDTF">2014-09-16T21:55:00Z</dcterms:modified>
</cp:coreProperties>
</file>